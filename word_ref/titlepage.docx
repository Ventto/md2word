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DEC" w:rsidRPr="003B7AEE" w:rsidRDefault="00A9679F" w:rsidP="00312DEC">
      <w:pPr>
        <w:spacing w:after="0"/>
        <w:rPr>
          <w:b/>
        </w:rPr>
      </w:pPr>
      <w:r>
        <w:rPr>
          <w:rFonts w:ascii="Cambria Math" w:hAnsi="Cambria Math"/>
          <w:i/>
          <w:iCs/>
          <w:smallCaps/>
          <w:noProof/>
          <w:spacing w:val="5"/>
          <w:szCs w:val="25"/>
          <w:lang w:val="fr-FR" w:eastAsia="fr-FR"/>
        </w:rPr>
        <w:drawing>
          <wp:anchor distT="0" distB="0" distL="114300" distR="114300" simplePos="0" relativeHeight="251661312" behindDoc="0" locked="0" layoutInCell="1" allowOverlap="1" wp14:anchorId="01889E57" wp14:editId="712F252D">
            <wp:simplePos x="0" y="0"/>
            <wp:positionH relativeFrom="column">
              <wp:posOffset>4482152</wp:posOffset>
            </wp:positionH>
            <wp:positionV relativeFrom="paragraph">
              <wp:posOffset>-577215</wp:posOffset>
            </wp:positionV>
            <wp:extent cx="1390650" cy="942975"/>
            <wp:effectExtent l="0" t="0" r="0" b="0"/>
            <wp:wrapNone/>
            <wp:docPr id="77" name="Image 77" descr="C:\Users\epita-student\Pictures\ep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ta-student\Pictures\epi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8E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64" type="#_x0000_t202" style="position:absolute;margin-left:325.3pt;margin-top:31.65pt;width:167.35pt;height:62.25pt;z-index:251672576;visibility:visible;mso-wrap-style:square;mso-width-percent:0;mso-height-percent:0;mso-wrap-distance-left:9pt;mso-wrap-distance-top:7.2pt;mso-wrap-distance-right:9pt;mso-wrap-distance-bottom:7.2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" filled="f" stroked="f" strokeweight="2pt">
            <v:textbox>
              <w:txbxContent>
                <w:p w:rsidR="00A9679F" w:rsidRPr="00A9679F" w:rsidRDefault="00A9679F" w:rsidP="00A9679F">
                  <w:pPr>
                    <w:pBdr>
                      <w:top w:val="single" w:sz="24" w:space="8" w:color="4F81BD" w:themeColor="accent1"/>
                      <w:bottom w:val="single" w:sz="24" w:space="8" w:color="4F81BD" w:themeColor="accent1"/>
                    </w:pBdr>
                    <w:spacing w:after="0"/>
                    <w:rPr>
                      <w:rFonts w:asciiTheme="majorHAnsi" w:hAnsiTheme="majorHAnsi" w:cs="Arial"/>
                      <w:color w:val="545454"/>
                      <w:shd w:val="clear" w:color="auto" w:fill="FFFFFF"/>
                    </w:rPr>
                  </w:pPr>
                  <w:r w:rsidRPr="00A9679F">
                    <w:rPr>
                      <w:rFonts w:asciiTheme="majorHAnsi" w:hAnsiTheme="majorHAnsi" w:cs="Arial"/>
                      <w:color w:val="545454"/>
                      <w:shd w:val="clear" w:color="auto" w:fill="FFFFFF"/>
                    </w:rPr>
                    <w:t>14-16 rue Voltaire</w:t>
                  </w:r>
                </w:p>
                <w:p w:rsidR="00A9679F" w:rsidRPr="00A9679F" w:rsidRDefault="00A9679F" w:rsidP="00A9679F">
                  <w:pPr>
                    <w:pBdr>
                      <w:top w:val="single" w:sz="24" w:space="8" w:color="4F81BD" w:themeColor="accent1"/>
                      <w:bottom w:val="single" w:sz="24" w:space="8" w:color="4F81BD" w:themeColor="accent1"/>
                    </w:pBdr>
                    <w:spacing w:after="0"/>
                    <w:rPr>
                      <w:rFonts w:asciiTheme="majorHAnsi" w:hAnsiTheme="majorHAnsi" w:cs="Arial"/>
                      <w:i/>
                      <w:iCs/>
                      <w:color w:val="4B4BFF"/>
                    </w:rPr>
                  </w:pPr>
                  <w:r w:rsidRPr="00A9679F">
                    <w:rPr>
                      <w:rFonts w:asciiTheme="majorHAnsi" w:hAnsiTheme="majorHAnsi" w:cs="Arial"/>
                      <w:color w:val="545454"/>
                      <w:shd w:val="clear" w:color="auto" w:fill="FFFFFF"/>
                    </w:rPr>
                    <w:t>94270 Le Kremlin-Bicêtre</w:t>
                  </w:r>
                </w:p>
              </w:txbxContent>
            </v:textbox>
            <w10:wrap type="topAndBottom" anchorx="margin"/>
          </v:shape>
        </w:pict>
      </w:r>
      <w:r w:rsidR="007458E0">
        <w:rPr>
          <w:noProof/>
        </w:rPr>
        <w:pict>
          <v:group id="Groupe 1" o:spid="_x0000_s1045" style="position:absolute;margin-left:5.25pt;margin-top:2.25pt;width:139.7pt;height:842.4pt;z-index:251660288;mso-position-horizontal-relative:page;mso-position-vertical-relative:page;mso-width-relative:margin;mso-height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">
            <v:group id="Group 77" o:spid="_x0000_s1046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<v:rect id="Rectangle 78" o:spid="_x0000_s1047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jwYcQA&#10;AADbAAAADwAAAGRycy9kb3ducmV2LnhtbESPT4vCMBTE7wt+h/AEb2vqHrpSjSJFF92D4J+Lt0fz&#10;bIrNS7fJ1u633wiCx2FmfsPMl72tRUetrxwrmIwTEMSF0xWXCs6nzfsUhA/IGmvHpOCPPCwXg7c5&#10;Ztrd+UDdMZQiQthnqMCE0GRS+sKQRT92DXH0rq61GKJsS6lbvEe4reVHkqTSYsVxwWBDuaHidvy1&#10;CjZfZudXk5/L53r33clpfsj3pVFqNOxXMxCB+vAKP9tbrSBN4fEl/g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Y8GHEAAAA2wAAAA8AAAAAAAAAAAAAAAAAmAIAAGRycy9k&#10;b3ducmV2LnhtbFBLBQYAAAAABAAEAPUAAACJAwAAAAA=&#10;" fillcolor="#002060" strokecolor="blue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9" o:spid="_x0000_s1048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zFq8MAAADbAAAADwAAAGRycy9kb3ducmV2LnhtbESPQWsCMRSE7wX/Q3iCt5rVg5bVKKIu&#10;FqRQrd6fm+fuYvKybKKm/74pFHocZuYbZr6M1ogHdb5xrGA0zEAQl043XCk4fRWvbyB8QNZoHJOC&#10;b/KwXPRe5phr9+QDPY6hEgnCPkcFdQhtLqUva7Loh64lTt7VdRZDkl0ldYfPBLdGjrNsIi02nBZq&#10;bGldU3k73q2Cc7Hbny7xI0ZjNufL9vC5bouVUoN+XM1ABIrhP/zXftcKJlP4/ZJ+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cxavDAAAA2wAAAA8AAAAAAAAAAAAA&#10;AAAAoQIAAGRycy9kb3ducmV2LnhtbFBLBQYAAAAABAAEAPkAAACRAwAAAAA=&#10;" strokecolor="blue" strokeweight="1pt"/>
              <v:shape id="AutoShape 80" o:spid="_x0000_s1049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+u4cEAAADbAAAADwAAAGRycy9kb3ducmV2LnhtbERPy2rCQBTdF/oPwy2400kFY4kZpQgt&#10;oljR6v6SuXlg5k7ITEz0651FocvDeaerwdTiRq2rLCt4n0QgiDOrKy4UnH+/xh8gnEfWWFsmBXdy&#10;sFq+vqSYaNvzkW4nX4gQwi5BBaX3TSKly0oy6Ca2IQ5cbluDPsC2kLrFPoSbWk6jKJYGKw4NJTa0&#10;Lim7njqjYLZ/uK6wP5fDtBu+57t1vp01UqnR2/C5AOFp8P/iP/dGK4jD2PAl/AC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/67hwQAAANsAAAAPAAAAAAAAAAAAAAAA&#10;AKECAABkcnMvZG93bnJldi54bWxQSwUGAAAAAAQABAD5AAAAjwMAAAAA&#10;" strokecolor="blue" strokeweight="2.25pt"/>
              <v:shape id="AutoShape 81" o:spid="_x0000_s1050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JhC8QAAADbAAAADwAAAGRycy9kb3ducmV2LnhtbESPzWrDMBCE74W8g9hCb43cEFzXjWyC&#10;wZBeCkkDuS7W1nZirYyl+Oftq0Khx2FmvmF2+Ww6MdLgWssKXtYRCOLK6pZrBeev8jkB4Tyyxs4y&#10;KVjIQZ6tHnaYajvxkcaTr0WAsEtRQeN9n0rpqoYMurXtiYP3bQeDPsihlnrAKcBNJzdRFEuDLYeF&#10;BnsqGqpup7tRkByvn5fyUrBcyo95il63nT1bpZ4e5/07CE+z/w//tQ9aQfwGv1/CD5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0mELxAAAANsAAAAPAAAAAAAAAAAA&#10;AAAAAKECAABkcnMvZG93bnJldi54bWxQSwUGAAAAAAQABAD5AAAAkgMAAAAA&#10;" strokecolor="#95b3d7 [1940]" strokeweight="4.5pt"/>
              <v:shape id="AutoShape 82" o:spid="_x0000_s1051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/WMAAAADbAAAADwAAAGRycy9kb3ducmV2LnhtbERPy4rCMBTdC/MP4QruNPWBjtUogzAg&#10;bsTqgO4uzbUpNjelydj692YxMMvDea+3na3EkxpfOlYwHiUgiHOnSy4UXM7fw08QPiBrrByTghd5&#10;2G4+emtMtWv5RM8sFCKGsE9RgQmhTqX0uSGLfuRq4sjdXWMxRNgUUjfYxnBbyUmSzKXFkmODwZp2&#10;hvJH9msVTG/Hqj3Ln+t1OTvMFkd5y9DUSg363dcKRKAu/Iv/3HutYBHXxy/xB8jN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yf1jAAAAA2wAAAA8AAAAAAAAAAAAAAAAA&#10;oQIAAGRycy9kb3ducmV2LnhtbFBLBQYAAAAABAAEAPkAAACOAwAAAAA=&#10;" strokecolor="#365f91 [2404]" strokeweight="2.25pt"/>
            </v:group>
            <v:oval id="Oval 83" o:spid="_x0000_s1052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7sBb4A&#10;AADbAAAADwAAAGRycy9kb3ducmV2LnhtbESPzQrCMBCE74LvEFbwpqmiVatRRFC8ePDnAZZmbYvN&#10;pjSx1rc3guBxmJlvmNWmNaVoqHaFZQWjYQSCOLW64EzB7bofzEE4j6yxtEwK3uRgs+52Vpho++Iz&#10;NRefiQBhl6CC3PsqkdKlORl0Q1sRB+9ua4M+yDqTusZXgJtSjqMolgYLDgs5VrTLKX1cnkbBNOPF&#10;5NHy/hQvbk7GzXh6YKNUv9dulyA8tf4f/rWPWsFsBN8v4Qf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y+7AW+AAAA2wAAAA8AAAAAAAAAAAAAAAAAmAIAAGRycy9kb3ducmV2&#10;LnhtbFBLBQYAAAAABAAEAPUAAACDAwAAAAA=&#10;" fillcolor="#0070c0" strokecolor="blue" strokeweight="3pt">
              <v:stroke linestyle="thinThin"/>
            </v:oval>
            <v:oval id="Oval 85" o:spid="_x0000_s1053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ovt8EA&#10;AADbAAAADwAAAGRycy9kb3ducmV2LnhtbESPS4sCMRCE74L/IbTgTTMKvkajyILiacHHwWOTtDOD&#10;k86QZMfZf79ZEDwWVfUVtdl1thYt+VA5VjAZZyCItTMVFwpu18NoCSJEZIO1Y1LwSwF2235vg7lx&#10;Lz5Te4mFSBAOOSooY2xyKYMuyWIYu4Y4eQ/nLcYkfSGNx1eC21pOs2wuLVacFkps6Ksk/bz8WAXP&#10;WdPdZTjMjmalJ3pO7tu3J6WGg26/BhGpi5/wu30yChZT+P+Sfo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aL7fBAAAA2wAAAA8AAAAAAAAAAAAAAAAAmAIAAGRycy9kb3du&#10;cmV2LnhtbFBLBQYAAAAABAAEAPUAAACGAwAAAAA=&#10;" fillcolor="#0070c0" strokecolor="blue" strokeweight="3pt">
              <v:stroke linestyle="thinThin"/>
              <v:shadow color="#1f2f3f" opacity=".5" offset=",3pt"/>
            </v:oval>
            <w10:wrap anchorx="page" anchory="page"/>
          </v:group>
        </w:pict>
      </w:r>
      <w:r w:rsidR="00312DEC">
        <w:rPr>
          <w:i/>
          <w:iCs/>
          <w:smallCaps/>
          <w:noProof/>
          <w:color w:val="1F497D" w:themeColor="text2"/>
          <w:spacing w:val="5"/>
        </w:rPr>
        <w:t xml:space="preserve"> </w:t>
      </w:r>
    </w:p>
    <w:p w:rsidR="009C4D1F" w:rsidRPr="00312DEC" w:rsidRDefault="007458E0" w:rsidP="00312DEC">
      <w:r>
        <w:rPr>
          <w:noProof/>
        </w:rPr>
        <w:pict>
          <v:shape id="Zone de texte 25" o:spid="_x0000_s1044" type="#_x0000_t202" style="position:absolute;margin-left:135.95pt;margin-top:691pt;width:322.3pt;height:36.6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" fillcolor="white [3201]" stroked="f" strokeweight=".5pt">
            <v:textbox style="mso-next-textbox:#Zone de texte 25;mso-fit-shape-to-text:t">
              <w:txbxContent>
                <w:p w:rsidR="00312DEC" w:rsidRPr="00E24D35" w:rsidRDefault="00E24D35" w:rsidP="00312DEC">
                  <w:pPr>
                    <w:spacing w:after="100"/>
                    <w:jc w:val="center"/>
                    <w:rPr>
                      <w:rFonts w:asciiTheme="majorHAnsi" w:hAnsiTheme="majorHAnsi"/>
                      <w:b/>
                      <w:color w:val="002060"/>
                      <w:sz w:val="40"/>
                      <w:lang w:val="fr-FR"/>
                    </w:rPr>
                  </w:pPr>
                  <w:r>
                    <w:rPr>
                      <w:rFonts w:asciiTheme="majorHAnsi" w:hAnsiTheme="majorHAnsi"/>
                      <w:b/>
                      <w:color w:val="002060"/>
                      <w:sz w:val="40"/>
                      <w:lang w:val="fr-FR"/>
                    </w:rPr>
                    <w:t>{{ PROMOTION }}</w:t>
                  </w:r>
                </w:p>
              </w:txbxContent>
            </v:textbox>
          </v:shape>
        </w:pict>
      </w:r>
      <w:r w:rsidR="001F3BAD"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val="fr-FR" w:eastAsia="fr-FR"/>
        </w:rPr>
        <w:drawing>
          <wp:anchor distT="0" distB="0" distL="114300" distR="114300" simplePos="0" relativeHeight="251670528" behindDoc="0" locked="0" layoutInCell="1" allowOverlap="1" wp14:anchorId="7E4A54D2" wp14:editId="04A502B7">
            <wp:simplePos x="0" y="0"/>
            <wp:positionH relativeFrom="column">
              <wp:posOffset>2890842</wp:posOffset>
            </wp:positionH>
            <wp:positionV relativeFrom="paragraph">
              <wp:posOffset>3692525</wp:posOffset>
            </wp:positionV>
            <wp:extent cx="1760220" cy="176022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pfe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Zone de texte 14" o:spid="_x0000_s1060" type="#_x0000_t202" style="position:absolute;margin-left:125.8pt;margin-top:450.2pt;width:344.35pt;height:72.9pt;z-index:251663360;visibility:visibl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middle" fillcolor="white [3201]" strokecolor="#404040 [2429]" strokeweight="2pt">
            <v:textbox style="mso-next-textbox:#Zone de texte 14;mso-fit-shape-to-text:t">
              <w:txbxContent>
                <w:p w:rsidR="00312DEC" w:rsidRPr="001F3BAD" w:rsidRDefault="001F3BAD" w:rsidP="00A9679F">
                  <w:pPr>
                    <w:jc w:val="center"/>
                    <w:rPr>
                      <w:rFonts w:asciiTheme="majorHAnsi" w:hAnsiTheme="majorHAnsi" w:cs="Arial"/>
                      <w:b/>
                      <w:color w:val="262626" w:themeColor="text1" w:themeTint="D9"/>
                      <w:sz w:val="48"/>
                      <w:szCs w:val="48"/>
                      <w:lang w:val="fr-FR"/>
                    </w:rPr>
                  </w:pPr>
                  <w:r w:rsidRPr="001F3BAD">
                    <w:rPr>
                      <w:rFonts w:asciiTheme="majorHAnsi" w:hAnsiTheme="majorHAnsi" w:cs="Arial"/>
                      <w:b/>
                      <w:color w:val="262626" w:themeColor="text1" w:themeTint="D9"/>
                      <w:sz w:val="48"/>
                      <w:szCs w:val="48"/>
                      <w:lang w:val="fr-FR"/>
                    </w:rPr>
                    <w:t>{{ TITLE }}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58" type="#_x0000_t202" style="position:absolute;margin-left:108.9pt;margin-top:240.95pt;width:376.4pt;height:69.95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" filled="f" stroked="f" strokeweight=".5pt">
            <v:textbox>
              <w:txbxContent>
                <w:p w:rsidR="00312DEC" w:rsidRPr="00A9679F" w:rsidRDefault="00312DEC" w:rsidP="00312DEC">
                  <w:pPr>
                    <w:jc w:val="center"/>
                    <w:rPr>
                      <w:rFonts w:asciiTheme="majorHAnsi" w:hAnsiTheme="majorHAnsi"/>
                      <w:b/>
                      <w:sz w:val="4"/>
                      <w:szCs w:val="16"/>
                    </w:rPr>
                  </w:pPr>
                </w:p>
                <w:p w:rsidR="00312DEC" w:rsidRPr="00A9679F" w:rsidRDefault="00312DEC" w:rsidP="00312DEC">
                  <w:pPr>
                    <w:jc w:val="center"/>
                    <w:rPr>
                      <w:rFonts w:asciiTheme="majorHAnsi" w:hAnsiTheme="majorHAnsi"/>
                      <w:b/>
                      <w:color w:val="FF0000"/>
                      <w:sz w:val="56"/>
                      <w:szCs w:val="56"/>
                    </w:rPr>
                  </w:pPr>
                  <w:r w:rsidRPr="00A9679F">
                    <w:rPr>
                      <w:rFonts w:asciiTheme="majorHAnsi" w:hAnsiTheme="majorHAnsi"/>
                      <w:b/>
                      <w:color w:val="002060"/>
                      <w:sz w:val="56"/>
                      <w:szCs w:val="56"/>
                    </w:rPr>
                    <w:t>PF2E EPITA SYSTEME I</w:t>
                  </w:r>
                </w:p>
                <w:p w:rsidR="00312DEC" w:rsidRPr="00A9679F" w:rsidRDefault="00312DEC" w:rsidP="00312DEC">
                  <w:pPr>
                    <w:jc w:val="center"/>
                    <w:rPr>
                      <w:rFonts w:asciiTheme="majorHAnsi" w:hAnsiTheme="majorHAnsi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Connecteur droit 26" o:spid="_x0000_s1057" style="position:absolute;z-index:251666432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" from="111pt,228.9pt" to="485.9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" strokecolor="#365f91 [2404]" strokeweight="4.5pt"/>
        </w:pict>
      </w:r>
      <w:r>
        <w:rPr>
          <w:noProof/>
        </w:rPr>
        <w:pict>
          <v:shape id="Zone de texte 28" o:spid="_x0000_s1055" type="#_x0000_t202" style="position:absolute;margin-left:111.15pt;margin-top:103.2pt;width:374.75pt;height:124.55pt;z-index:25166848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" fillcolor="#002060" stroked="f" strokeweight=".5pt">
            <v:textbox style="mso-next-textbox:#Zone de texte 28">
              <w:txbxContent>
                <w:p w:rsidR="00312DEC" w:rsidRPr="00A9679F" w:rsidRDefault="00312DEC" w:rsidP="00312DEC">
                  <w:pPr>
                    <w:jc w:val="center"/>
                    <w:rPr>
                      <w:rFonts w:asciiTheme="majorHAnsi" w:hAnsiTheme="majorHAnsi" w:cs="Arial"/>
                      <w:color w:val="FFFFFF" w:themeColor="background1"/>
                      <w:sz w:val="96"/>
                      <w:szCs w:val="96"/>
                    </w:rPr>
                  </w:pPr>
                  <w:r w:rsidRPr="00A9679F">
                    <w:rPr>
                      <w:rFonts w:asciiTheme="majorHAnsi" w:hAnsiTheme="majorHAnsi"/>
                      <w:color w:val="FFFFFF" w:themeColor="background1"/>
                      <w:sz w:val="96"/>
                      <w:szCs w:val="96"/>
                    </w:rPr>
                    <w:t>Projet de fin d</w:t>
                  </w:r>
                  <w:r w:rsidRPr="00A9679F">
                    <w:rPr>
                      <w:rFonts w:asciiTheme="majorHAnsi" w:hAnsiTheme="majorHAnsi" w:cs="Arial"/>
                      <w:color w:val="FFFFFF" w:themeColor="background1"/>
                      <w:sz w:val="96"/>
                      <w:szCs w:val="96"/>
                    </w:rPr>
                    <w:t>’</w:t>
                  </w:r>
                  <w:r w:rsidR="007458E0">
                    <w:rPr>
                      <w:rFonts w:asciiTheme="majorHAnsi" w:hAnsiTheme="majorHAnsi"/>
                      <w:color w:val="FFFFFF" w:themeColor="background1"/>
                      <w:sz w:val="96"/>
                      <w:szCs w:val="96"/>
                    </w:rPr>
                    <w:t>Etude</w:t>
                  </w:r>
                  <w:bookmarkStart w:id="0" w:name="_GoBack"/>
                  <w:bookmarkEnd w:id="0"/>
                  <w:r w:rsidRPr="00A9679F">
                    <w:rPr>
                      <w:rFonts w:asciiTheme="majorHAnsi" w:hAnsiTheme="majorHAnsi"/>
                      <w:color w:val="FFFFFF" w:themeColor="background1"/>
                      <w:sz w:val="96"/>
                      <w:szCs w:val="96"/>
                    </w:rPr>
                    <w:t xml:space="preserve"> entreprise</w:t>
                  </w:r>
                </w:p>
              </w:txbxContent>
            </v:textbox>
          </v:shape>
        </w:pict>
      </w:r>
      <w:r>
        <w:rPr>
          <w:noProof/>
        </w:rPr>
        <w:pict>
          <v:line id="Connecteur droit 27" o:spid="_x0000_s1056" style="position:absolute;z-index:251667456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" from="110.95pt,101.25pt" to="485.9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" strokecolor="#365f91 [2404]" strokeweight="4.5pt"/>
        </w:pict>
      </w:r>
      <w:r>
        <w:rPr>
          <w:noProof/>
        </w:rPr>
        <w:pict>
          <v:rect id="_x0000_s1061" style="position:absolute;margin-left:412.8pt;margin-top:625.7pt;width:106.7pt;height:53.25pt;z-index:251664384;visibility:visible;mso-height-percent:0;mso-wrap-distance-left:9pt;mso-wrap-distance-top:0;mso-wrap-distance-right:9pt;mso-wrap-distance-bottom:0;mso-position-horizontal-relative:margin;mso-position-vertical-relative:margin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VnhQIAAA8FAAAOAAAAZHJzL2Uyb0RvYy54bWysVNuO0zAQfUfiHyy/d3MhaZto09VeKEJa&#10;YMXCB7i201g4trHdpgvi3xk7bbc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" o:allowincell="f" stroked="f">
            <v:textbox>
              <w:txbxContent>
                <w:p w:rsidR="00312DEC" w:rsidRPr="001F3BAD" w:rsidRDefault="00312DEC" w:rsidP="00312DEC">
                  <w:pPr>
                    <w:spacing w:after="100"/>
                    <w:rPr>
                      <w:rFonts w:asciiTheme="majorHAnsi" w:hAnsiTheme="majorHAnsi" w:cs="Arial"/>
                      <w:color w:val="262626" w:themeColor="text1" w:themeTint="D9"/>
                    </w:rPr>
                  </w:pPr>
                  <w:r w:rsidRPr="001F3BAD">
                    <w:rPr>
                      <w:rFonts w:asciiTheme="majorHAnsi" w:hAnsiTheme="majorHAnsi" w:cs="Arial"/>
                      <w:color w:val="262626" w:themeColor="text1" w:themeTint="D9"/>
                    </w:rPr>
                    <w:t>Version du :</w:t>
                  </w:r>
                </w:p>
                <w:p w:rsidR="00312DEC" w:rsidRPr="001F3BAD" w:rsidRDefault="00312DEC" w:rsidP="00312DEC">
                  <w:pPr>
                    <w:spacing w:after="100"/>
                    <w:rPr>
                      <w:rFonts w:asciiTheme="majorHAnsi" w:hAnsiTheme="majorHAnsi"/>
                      <w:color w:val="262626" w:themeColor="text1" w:themeTint="D9"/>
                    </w:rPr>
                  </w:pPr>
                  <w:r w:rsidRPr="001F3BAD">
                    <w:rPr>
                      <w:rFonts w:asciiTheme="majorHAnsi" w:hAnsiTheme="majorHAnsi" w:cs="Arial"/>
                      <w:color w:val="262626" w:themeColor="text1" w:themeTint="D9"/>
                    </w:rPr>
                    <w:t>{{ DATE }}</w:t>
                  </w:r>
                </w:p>
              </w:txbxContent>
            </v:textbox>
            <w10:wrap anchorx="margin" anchory="margin"/>
          </v:rect>
        </w:pict>
      </w:r>
      <w:r>
        <w:rPr>
          <w:noProof/>
        </w:rPr>
        <w:pict>
          <v:rect id="Rectangle 54" o:spid="_x0000_s1059" style="position:absolute;margin-left:120.85pt;margin-top:627.85pt;width:202pt;height:26pt;z-index:251659264;visibility:visible;mso-wrap-style:square;mso-width-percent:0;mso-height-percent:0;mso-wrap-distance-left:9pt;mso-wrap-distance-top:0;mso-wrap-distance-right:9pt;mso-wrap-distance-bottom:0;mso-position-horizontal-relative:margin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" o:allowincell="f" stroked="f">
            <v:textbox style="mso-fit-shape-to-text:t">
              <w:txbxContent>
                <w:p w:rsidR="00312DEC" w:rsidRPr="001F3BAD" w:rsidRDefault="00312DEC" w:rsidP="00312DEC">
                  <w:pPr>
                    <w:spacing w:after="100"/>
                    <w:rPr>
                      <w:rFonts w:asciiTheme="majorHAnsi" w:hAnsiTheme="majorHAnsi"/>
                      <w:color w:val="262626" w:themeColor="text1" w:themeTint="D9"/>
                      <w:lang w:val="fr-FR"/>
                    </w:rPr>
                  </w:pPr>
                  <w:r w:rsidRPr="001F3BAD">
                    <w:rPr>
                      <w:rFonts w:asciiTheme="majorHAnsi" w:hAnsiTheme="majorHAnsi" w:cs="Arial"/>
                      <w:color w:val="262626" w:themeColor="text1" w:themeTint="D9"/>
                      <w:lang w:val="fr-FR"/>
                    </w:rPr>
                    <w:t>{{ AUTHORS }}</w:t>
                  </w:r>
                </w:p>
              </w:txbxContent>
            </v:textbox>
            <w10:wrap anchorx="margin" anchory="margin"/>
          </v:rect>
        </w:pict>
      </w:r>
    </w:p>
    <w:sectPr w:rsidR="009C4D1F" w:rsidRPr="00312DEC" w:rsidSect="005E29C8">
      <w:headerReference w:type="default" r:id="rId10"/>
      <w:footerReference w:type="default" r:id="rId11"/>
      <w:pgSz w:w="11907" w:h="16839" w:code="9"/>
      <w:pgMar w:top="1701" w:right="1418" w:bottom="1418" w:left="1418" w:header="284" w:footer="95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6BF" w:rsidRDefault="00DA46BF">
      <w:pPr>
        <w:spacing w:after="0"/>
      </w:pPr>
      <w:r>
        <w:separator/>
      </w:r>
    </w:p>
  </w:endnote>
  <w:endnote w:type="continuationSeparator" w:id="0">
    <w:p w:rsidR="00DA46BF" w:rsidRDefault="00DA46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0C1" w:rsidRDefault="007458E0">
    <w:pPr>
      <w:pStyle w:val="Pieddepage"/>
      <w:jc w:val="right"/>
    </w:pPr>
  </w:p>
  <w:p w:rsidR="004950C1" w:rsidRDefault="007458E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6BF" w:rsidRDefault="00DA46BF">
      <w:r>
        <w:separator/>
      </w:r>
    </w:p>
  </w:footnote>
  <w:footnote w:type="continuationSeparator" w:id="0">
    <w:p w:rsidR="00DA46BF" w:rsidRDefault="00DA46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0C1" w:rsidRPr="003D1CD0" w:rsidRDefault="007458E0" w:rsidP="001F3DCE">
    <w:pPr>
      <w:pStyle w:val="En-tte"/>
      <w:jc w:val="center"/>
      <w:rPr>
        <w:color w:val="808080" w:themeColor="background1" w:themeShade="80"/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D5E00F"/>
    <w:multiLevelType w:val="multilevel"/>
    <w:tmpl w:val="0AC8E0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40DE7DF"/>
    <w:multiLevelType w:val="multilevel"/>
    <w:tmpl w:val="29B2FF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CC925E0"/>
    <w:multiLevelType w:val="multilevel"/>
    <w:tmpl w:val="AE6628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7F6EA06"/>
    <w:multiLevelType w:val="multilevel"/>
    <w:tmpl w:val="70F4B3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03C5250"/>
    <w:multiLevelType w:val="multilevel"/>
    <w:tmpl w:val="2BAA974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3432D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7C"/>
    <w:multiLevelType w:val="singleLevel"/>
    <w:tmpl w:val="1D7208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139472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45DC7F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33105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AB8C86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2CBA2E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B9CA2D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201C3D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05700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1C7E5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1142D9F"/>
    <w:multiLevelType w:val="multilevel"/>
    <w:tmpl w:val="5CE8AAD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>
    <w:nsid w:val="23AD7E81"/>
    <w:multiLevelType w:val="multilevel"/>
    <w:tmpl w:val="2854AD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8543328"/>
    <w:multiLevelType w:val="multilevel"/>
    <w:tmpl w:val="33AE2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885D2F8"/>
    <w:multiLevelType w:val="multilevel"/>
    <w:tmpl w:val="BD5ACD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C5044CB"/>
    <w:multiLevelType w:val="multilevel"/>
    <w:tmpl w:val="D02E11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30FAEEF"/>
    <w:multiLevelType w:val="multilevel"/>
    <w:tmpl w:val="C360B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4779279"/>
    <w:multiLevelType w:val="multilevel"/>
    <w:tmpl w:val="D6806B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8D43E98"/>
    <w:multiLevelType w:val="multilevel"/>
    <w:tmpl w:val="8690A3D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5"/>
  </w:num>
  <w:num w:numId="10">
    <w:abstractNumId w:val="13"/>
  </w:num>
  <w:num w:numId="11">
    <w:abstractNumId w:val="12"/>
  </w:num>
  <w:num w:numId="12">
    <w:abstractNumId w:val="10"/>
  </w:num>
  <w:num w:numId="13">
    <w:abstractNumId w:val="16"/>
  </w:num>
  <w:num w:numId="14">
    <w:abstractNumId w:val="2"/>
  </w:num>
  <w:num w:numId="15">
    <w:abstractNumId w:val="17"/>
  </w:num>
  <w:num w:numId="16">
    <w:abstractNumId w:val="18"/>
  </w:num>
  <w:num w:numId="17">
    <w:abstractNumId w:val="20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1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0"/>
  </w:num>
  <w:num w:numId="37">
    <w:abstractNumId w:val="22"/>
  </w:num>
  <w:num w:numId="38">
    <w:abstractNumId w:val="3"/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03FD0"/>
    <w:rsid w:val="001F3BAD"/>
    <w:rsid w:val="00312DEC"/>
    <w:rsid w:val="003549C2"/>
    <w:rsid w:val="003F272E"/>
    <w:rsid w:val="004E29B3"/>
    <w:rsid w:val="00590D07"/>
    <w:rsid w:val="005A23B5"/>
    <w:rsid w:val="005B3507"/>
    <w:rsid w:val="005E0A25"/>
    <w:rsid w:val="007458E0"/>
    <w:rsid w:val="00784D58"/>
    <w:rsid w:val="007858B0"/>
    <w:rsid w:val="008D0025"/>
    <w:rsid w:val="008D6863"/>
    <w:rsid w:val="008E0B73"/>
    <w:rsid w:val="009C4D1F"/>
    <w:rsid w:val="00A9679F"/>
    <w:rsid w:val="00B86B75"/>
    <w:rsid w:val="00BC48D5"/>
    <w:rsid w:val="00C36279"/>
    <w:rsid w:val="00DA46BF"/>
    <w:rsid w:val="00E24D35"/>
    <w:rsid w:val="00E315A3"/>
    <w:rsid w:val="00F067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5" type="connector" idref="#AutoShape 79"/>
        <o:r id="V:Rule6" type="connector" idref="#AutoShape 82"/>
        <o:r id="V:Rule7" type="connector" idref="#AutoShape 81"/>
        <o:r id="V:Rule8" type="connector" idref="#AutoShape 8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toc 1" w:uiPriority="39"/>
    <w:lsdException w:name="toc 2" w:uiPriority="39"/>
    <w:lsdException w:name="toc 3" w:uiPriority="39"/>
    <w:lsdException w:name="footnote text" w:uiPriority="9" w:qFormat="1"/>
    <w:lsdException w:name="header" w:uiPriority="99"/>
    <w:lsdException w:name="footer" w:uiPriority="99"/>
    <w:lsdException w:name="Title" w:qFormat="1"/>
    <w:lsdException w:name="Default Paragraph Font" w:uiPriority="1"/>
    <w:lsdException w:name="Body Text" w:qFormat="1"/>
    <w:lsdException w:name="Subtitle" w:qFormat="1"/>
    <w:lsdException w:name="Date" w:qFormat="1"/>
    <w:lsdException w:name="Block Text" w:uiPriority="9" w:qFormat="1"/>
    <w:lsdException w:name="Hyperlink" w:uiPriority="99"/>
    <w:lsdException w:name="No List" w:uiPriority="99"/>
    <w:lsdException w:name="Bibliography" w:qFormat="1"/>
    <w:lsdException w:name="TOC Heading" w:uiPriority="39" w:qFormat="1"/>
  </w:latentStyles>
  <w:style w:type="paragraph" w:default="1" w:styleId="Normal">
    <w:name w:val="Normal"/>
    <w:qFormat/>
    <w:rsid w:val="007458E0"/>
  </w:style>
  <w:style w:type="paragraph" w:styleId="Titre1">
    <w:name w:val="heading 1"/>
    <w:basedOn w:val="Normal"/>
    <w:next w:val="Corpsdetexte"/>
    <w:uiPriority w:val="9"/>
    <w:qFormat/>
    <w:rsid w:val="007458E0"/>
    <w:pPr>
      <w:keepNext/>
      <w:keepLines/>
      <w:pageBreakBefore/>
      <w:numPr>
        <w:numId w:val="13"/>
      </w:numPr>
      <w:spacing w:before="480" w:after="120"/>
      <w:ind w:left="680" w:hanging="680"/>
      <w:outlineLvl w:val="0"/>
    </w:pPr>
    <w:rPr>
      <w:rFonts w:asciiTheme="majorHAnsi" w:eastAsiaTheme="majorEastAsia" w:hAnsiTheme="majorHAnsi" w:cstheme="majorBidi"/>
      <w:b/>
      <w:bCs/>
      <w:sz w:val="60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7458E0"/>
    <w:pPr>
      <w:keepNext/>
      <w:keepLines/>
      <w:numPr>
        <w:ilvl w:val="1"/>
        <w:numId w:val="13"/>
      </w:numPr>
      <w:spacing w:before="560" w:after="360"/>
      <w:ind w:left="907" w:hanging="907"/>
      <w:outlineLvl w:val="1"/>
    </w:pPr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7458E0"/>
    <w:pPr>
      <w:keepNext/>
      <w:keepLines/>
      <w:numPr>
        <w:ilvl w:val="2"/>
        <w:numId w:val="13"/>
      </w:numPr>
      <w:spacing w:before="320" w:after="120" w:line="360" w:lineRule="auto"/>
      <w:ind w:left="1077" w:hanging="1077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7458E0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7458E0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rsid w:val="007458E0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Normal"/>
    <w:link w:val="Titre7Car"/>
    <w:rsid w:val="007458E0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rsid w:val="007458E0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rsid w:val="007458E0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  <w:rsid w:val="007458E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7458E0"/>
  </w:style>
  <w:style w:type="paragraph" w:styleId="Corpsdetexte">
    <w:name w:val="Body Text"/>
    <w:basedOn w:val="Normal"/>
    <w:link w:val="CorpsdetexteCar"/>
    <w:qFormat/>
    <w:rsid w:val="007458E0"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7458E0"/>
  </w:style>
  <w:style w:type="paragraph" w:customStyle="1" w:styleId="Compact">
    <w:name w:val="Compact"/>
    <w:basedOn w:val="Corpsdetexte"/>
    <w:qFormat/>
    <w:rsid w:val="007458E0"/>
    <w:pPr>
      <w:spacing w:before="36" w:after="36"/>
    </w:pPr>
  </w:style>
  <w:style w:type="paragraph" w:styleId="Titre">
    <w:name w:val="Title"/>
    <w:basedOn w:val="Normal"/>
    <w:next w:val="Corpsdetexte"/>
    <w:qFormat/>
    <w:rsid w:val="007458E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rsid w:val="007458E0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7458E0"/>
    <w:pPr>
      <w:keepNext/>
      <w:keepLines/>
      <w:jc w:val="center"/>
    </w:pPr>
  </w:style>
  <w:style w:type="paragraph" w:styleId="Date">
    <w:name w:val="Date"/>
    <w:next w:val="Corpsdetexte"/>
    <w:qFormat/>
    <w:rsid w:val="007458E0"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rsid w:val="007458E0"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7458E0"/>
  </w:style>
  <w:style w:type="paragraph" w:styleId="Normalcentr">
    <w:name w:val="Block Text"/>
    <w:basedOn w:val="Corpsdetexte"/>
    <w:next w:val="Corpsdetexte"/>
    <w:uiPriority w:val="9"/>
    <w:unhideWhenUsed/>
    <w:qFormat/>
    <w:rsid w:val="007458E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  <w:rsid w:val="007458E0"/>
  </w:style>
  <w:style w:type="paragraph" w:customStyle="1" w:styleId="DefinitionTerm">
    <w:name w:val="Definition Term"/>
    <w:basedOn w:val="Normal"/>
    <w:next w:val="Definition"/>
    <w:rsid w:val="007458E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458E0"/>
  </w:style>
  <w:style w:type="paragraph" w:styleId="Lgende">
    <w:name w:val="caption"/>
    <w:basedOn w:val="Normal"/>
    <w:link w:val="LgendeCar"/>
    <w:rsid w:val="007458E0"/>
    <w:pPr>
      <w:spacing w:after="120"/>
    </w:pPr>
    <w:rPr>
      <w:i/>
    </w:rPr>
  </w:style>
  <w:style w:type="paragraph" w:customStyle="1" w:styleId="TableCaption">
    <w:name w:val="Table Caption"/>
    <w:basedOn w:val="Lgende"/>
    <w:rsid w:val="007458E0"/>
    <w:pPr>
      <w:keepNext/>
    </w:pPr>
  </w:style>
  <w:style w:type="paragraph" w:customStyle="1" w:styleId="ImageCaption">
    <w:name w:val="Image Caption"/>
    <w:basedOn w:val="Lgende"/>
    <w:rsid w:val="007458E0"/>
  </w:style>
  <w:style w:type="paragraph" w:customStyle="1" w:styleId="Figure">
    <w:name w:val="Figure"/>
    <w:basedOn w:val="Normal"/>
    <w:rsid w:val="007458E0"/>
  </w:style>
  <w:style w:type="paragraph" w:customStyle="1" w:styleId="FigurewithCaption">
    <w:name w:val="Figure with Caption"/>
    <w:basedOn w:val="Figure"/>
    <w:rsid w:val="007458E0"/>
    <w:pPr>
      <w:keepNext/>
    </w:pPr>
  </w:style>
  <w:style w:type="character" w:customStyle="1" w:styleId="LgendeCar">
    <w:name w:val="Légende Car"/>
    <w:basedOn w:val="Policepardfaut"/>
    <w:link w:val="Lgende"/>
    <w:rsid w:val="007458E0"/>
    <w:rPr>
      <w:i/>
    </w:rPr>
  </w:style>
  <w:style w:type="character" w:customStyle="1" w:styleId="VerbatimChar">
    <w:name w:val="Verbatim Char"/>
    <w:basedOn w:val="LgendeCar"/>
    <w:link w:val="SourceCode"/>
    <w:rsid w:val="007458E0"/>
    <w:rPr>
      <w:rFonts w:ascii="Consolas" w:hAnsi="Consolas"/>
      <w:i/>
      <w:sz w:val="22"/>
    </w:rPr>
  </w:style>
  <w:style w:type="character" w:styleId="Appelnotedebasdep">
    <w:name w:val="footnote reference"/>
    <w:basedOn w:val="LgendeCar"/>
    <w:rsid w:val="007458E0"/>
    <w:rPr>
      <w:i/>
      <w:vertAlign w:val="superscript"/>
    </w:rPr>
  </w:style>
  <w:style w:type="character" w:styleId="Lienhypertexte">
    <w:name w:val="Hyperlink"/>
    <w:basedOn w:val="LgendeCar"/>
    <w:uiPriority w:val="99"/>
    <w:rsid w:val="007458E0"/>
    <w:rPr>
      <w:i/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7458E0"/>
    <w:pPr>
      <w:numPr>
        <w:numId w:val="0"/>
      </w:numPr>
      <w:spacing w:before="360" w:line="480" w:lineRule="auto"/>
      <w:jc w:val="center"/>
      <w:outlineLvl w:val="9"/>
    </w:pPr>
    <w:rPr>
      <w:b w:val="0"/>
      <w:bCs w:val="0"/>
      <w:color w:val="000000" w:themeColor="text1"/>
    </w:rPr>
  </w:style>
  <w:style w:type="paragraph" w:customStyle="1" w:styleId="SourceCode">
    <w:name w:val="Source Code"/>
    <w:basedOn w:val="Normal"/>
    <w:link w:val="VerbatimChar"/>
    <w:rsid w:val="007458E0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7458E0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sid w:val="007458E0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sid w:val="007458E0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sid w:val="007458E0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sid w:val="007458E0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sid w:val="007458E0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sid w:val="007458E0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sid w:val="007458E0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sid w:val="007458E0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7458E0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7458E0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sid w:val="007458E0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sid w:val="007458E0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sid w:val="007458E0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sid w:val="007458E0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sid w:val="007458E0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sid w:val="007458E0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sid w:val="007458E0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sid w:val="007458E0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sid w:val="007458E0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sid w:val="007458E0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sid w:val="007458E0"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rsid w:val="007458E0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sid w:val="007458E0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sid w:val="007458E0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sid w:val="007458E0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sid w:val="007458E0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sid w:val="007458E0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sid w:val="007458E0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sid w:val="007458E0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sid w:val="007458E0"/>
    <w:rPr>
      <w:rFonts w:ascii="Consolas" w:hAnsi="Consolas"/>
      <w:i/>
      <w:sz w:val="22"/>
    </w:rPr>
  </w:style>
  <w:style w:type="paragraph" w:styleId="TM1">
    <w:name w:val="toc 1"/>
    <w:basedOn w:val="Normal"/>
    <w:next w:val="Normal"/>
    <w:autoRedefine/>
    <w:uiPriority w:val="39"/>
    <w:rsid w:val="007458E0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7458E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rsid w:val="007458E0"/>
    <w:pPr>
      <w:spacing w:after="100"/>
      <w:ind w:left="480"/>
    </w:pPr>
  </w:style>
  <w:style w:type="paragraph" w:styleId="Textedebulles">
    <w:name w:val="Balloon Text"/>
    <w:basedOn w:val="Normal"/>
    <w:link w:val="TextedebullesCar"/>
    <w:rsid w:val="007458E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458E0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rsid w:val="007458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orpsdetexteCar">
    <w:name w:val="Corps de texte Car"/>
    <w:basedOn w:val="Policepardfaut"/>
    <w:link w:val="Corpsdetexte"/>
    <w:rsid w:val="007458E0"/>
  </w:style>
  <w:style w:type="character" w:customStyle="1" w:styleId="Titre8Car">
    <w:name w:val="Titre 8 Car"/>
    <w:basedOn w:val="Policepardfaut"/>
    <w:link w:val="Titre8"/>
    <w:rsid w:val="007458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rsid w:val="007458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rsid w:val="007458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458E0"/>
  </w:style>
  <w:style w:type="paragraph" w:styleId="Pieddepage">
    <w:name w:val="footer"/>
    <w:basedOn w:val="Normal"/>
    <w:link w:val="PieddepageCar"/>
    <w:uiPriority w:val="99"/>
    <w:rsid w:val="007458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458E0"/>
  </w:style>
  <w:style w:type="table" w:customStyle="1" w:styleId="TableNormal">
    <w:name w:val="TableNormal"/>
    <w:basedOn w:val="TableauNormal"/>
    <w:uiPriority w:val="99"/>
    <w:rsid w:val="007458E0"/>
    <w:pPr>
      <w:spacing w:before="60" w:after="60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F2F2F2" w:themeFill="background1" w:themeFillShade="F2"/>
    </w:tcPr>
    <w:tblStylePr w:type="firstRow">
      <w:rPr>
        <w:b/>
      </w:rPr>
    </w:tblStylePr>
    <w:tblStylePr w:type="firstCol">
      <w:rPr>
        <w:b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BOXSVR\windows\out-tp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out-tpl.docx</Template>
  <TotalTime>68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Thomas Venriès</cp:lastModifiedBy>
  <cp:revision>20</cp:revision>
  <dcterms:created xsi:type="dcterms:W3CDTF">2016-10-08T11:36:00Z</dcterms:created>
  <dcterms:modified xsi:type="dcterms:W3CDTF">2016-10-08T20:22:00Z</dcterms:modified>
</cp:coreProperties>
</file>